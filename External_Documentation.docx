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p w:rsidR="003E1D56" w:rsidRDefault="003E1D56" w:rsidP="003B2E0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7C6961" w:rsidP="007C69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Final Project - </w:t>
                    </w:r>
                    <w:r w:rsidR="00E16504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Paul's </w:t>
                    </w: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Blogging Site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A714C2" w:rsidP="00A714C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External Documentation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</w:t>
                </w:r>
                <w:r w:rsidR="003B2E0C">
                  <w:t>3</w:t>
                </w:r>
                <w:r>
                  <w:t xml:space="preserve"> by </w:t>
                </w:r>
                <w:r w:rsidR="003B2E0C">
                  <w:t>Paul Bialo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474418" w:rsidP="00474418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Paul Bialo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C92528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1pt;margin-top:-492.6pt;width:185.6pt;height:127.65pt;z-index:251660288;visibility:visible;mso-wrap-style:non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 stroked="f">
                <v:textbox style="mso-next-textbox:#Text Box 4;mso-fit-shape-to-text:t">
                  <w:txbxContent>
                    <w:p w:rsidR="00E26A7E" w:rsidRPr="003E1D56" w:rsidRDefault="003B2E0C" w:rsidP="003E1D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  <w:lang w:val="en-US" w:eastAsia="en-US"/>
                        </w:rPr>
                        <w:drawing>
                          <wp:inline distT="0" distB="0" distL="0" distR="0">
                            <wp:extent cx="2167255" cy="1174115"/>
                            <wp:effectExtent l="19050" t="0" r="4445" b="0"/>
                            <wp:docPr id="2" name="Picture 1" descr="C:\Users\pB\Documents\3A\COMP2068_Advanced_Web_Programming\AdvancedWebAssignment1Re\img\logo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B\Documents\3A\COMP2068_Advanced_Web_Programming\AdvancedWebAssignment1Re\img\logo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7255" cy="1174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3B2E0C" w:rsidP="007C6961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April </w:t>
                </w:r>
                <w:r w:rsidR="00CB0DC8">
                  <w:rPr>
                    <w:sz w:val="24"/>
                    <w:szCs w:val="24"/>
                  </w:rPr>
                  <w:t>2</w:t>
                </w:r>
                <w:r w:rsidR="007C6961">
                  <w:rPr>
                    <w:sz w:val="24"/>
                    <w:szCs w:val="24"/>
                  </w:rPr>
                  <w:t>6</w:t>
                </w:r>
                <w:r>
                  <w:rPr>
                    <w:sz w:val="24"/>
                    <w:szCs w:val="24"/>
                  </w:rPr>
                  <w:t>, 2013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7B4AB0">
      <w:pPr>
        <w:pStyle w:val="Heading1"/>
      </w:pPr>
      <w:bookmarkStart w:id="0" w:name="_Toc325588596"/>
      <w:bookmarkStart w:id="1" w:name="_Toc354550991"/>
      <w:r w:rsidRPr="009A4D42">
        <w:lastRenderedPageBreak/>
        <w:t>Table of Contents</w:t>
      </w:r>
      <w:bookmarkEnd w:id="0"/>
      <w:bookmarkEnd w:id="1"/>
    </w:p>
    <w:p w:rsidR="007B4AB0" w:rsidRPr="007B4AB0" w:rsidRDefault="007B4AB0" w:rsidP="007B4AB0"/>
    <w:p w:rsidR="00BC1D9A" w:rsidRDefault="00C92528">
      <w:pPr>
        <w:pStyle w:val="TOC1"/>
        <w:rPr>
          <w:noProof/>
          <w:lang w:val="en-US" w:eastAsia="en-US"/>
        </w:rPr>
      </w:pPr>
      <w:r>
        <w:rPr>
          <w:b/>
          <w:sz w:val="24"/>
          <w:szCs w:val="24"/>
          <w:u w:val="single"/>
        </w:rPr>
        <w:fldChar w:fldCharType="begin"/>
      </w:r>
      <w:r w:rsidR="00B77429">
        <w:rPr>
          <w:b/>
          <w:sz w:val="24"/>
          <w:szCs w:val="24"/>
          <w:u w:val="single"/>
        </w:rPr>
        <w:instrText xml:space="preserve"> TOC \o "1-3" \h \z \u </w:instrText>
      </w:r>
      <w:r>
        <w:rPr>
          <w:b/>
          <w:sz w:val="24"/>
          <w:szCs w:val="24"/>
          <w:u w:val="single"/>
        </w:rPr>
        <w:fldChar w:fldCharType="separate"/>
      </w:r>
      <w:hyperlink w:anchor="_Toc354550991" w:history="1">
        <w:r w:rsidR="00BC1D9A" w:rsidRPr="0024477D">
          <w:rPr>
            <w:rStyle w:val="Hyperlink"/>
            <w:noProof/>
          </w:rPr>
          <w:t>Table of Contents</w:t>
        </w:r>
        <w:r w:rsidR="00BC1D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1D9A">
          <w:rPr>
            <w:noProof/>
            <w:webHidden/>
          </w:rPr>
          <w:instrText xml:space="preserve"> PAGEREF _Toc354550991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1D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1D9A" w:rsidRDefault="00C92528">
      <w:pPr>
        <w:pStyle w:val="TOC1"/>
        <w:rPr>
          <w:noProof/>
          <w:lang w:val="en-US" w:eastAsia="en-US"/>
        </w:rPr>
      </w:pPr>
      <w:hyperlink w:anchor="_Toc354550992" w:history="1">
        <w:r w:rsidR="00BC1D9A" w:rsidRPr="0024477D">
          <w:rPr>
            <w:rStyle w:val="Hyperlink"/>
            <w:noProof/>
          </w:rPr>
          <w:t>I.</w:t>
        </w:r>
        <w:r w:rsidR="00BC1D9A">
          <w:rPr>
            <w:noProof/>
            <w:lang w:val="en-US" w:eastAsia="en-US"/>
          </w:rPr>
          <w:tab/>
        </w:r>
        <w:r w:rsidR="00BC1D9A" w:rsidRPr="0024477D">
          <w:rPr>
            <w:rStyle w:val="Hyperlink"/>
            <w:noProof/>
          </w:rPr>
          <w:t>Site Description</w:t>
        </w:r>
        <w:r w:rsidR="00BC1D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1D9A">
          <w:rPr>
            <w:noProof/>
            <w:webHidden/>
          </w:rPr>
          <w:instrText xml:space="preserve"> PAGEREF _Toc354550992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1D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1D9A" w:rsidRDefault="00C92528">
      <w:pPr>
        <w:pStyle w:val="TOC1"/>
        <w:rPr>
          <w:noProof/>
          <w:lang w:val="en-US" w:eastAsia="en-US"/>
        </w:rPr>
      </w:pPr>
      <w:hyperlink w:anchor="_Toc354550993" w:history="1">
        <w:r w:rsidR="00BC1D9A" w:rsidRPr="0024477D">
          <w:rPr>
            <w:rStyle w:val="Hyperlink"/>
            <w:noProof/>
          </w:rPr>
          <w:t>II.</w:t>
        </w:r>
        <w:r w:rsidR="00BC1D9A">
          <w:rPr>
            <w:noProof/>
            <w:lang w:val="en-US" w:eastAsia="en-US"/>
          </w:rPr>
          <w:tab/>
        </w:r>
        <w:r w:rsidR="00BC1D9A" w:rsidRPr="0024477D">
          <w:rPr>
            <w:rStyle w:val="Hyperlink"/>
            <w:noProof/>
          </w:rPr>
          <w:t>Nav Bar</w:t>
        </w:r>
        <w:r w:rsidR="00BC1D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1D9A">
          <w:rPr>
            <w:noProof/>
            <w:webHidden/>
          </w:rPr>
          <w:instrText xml:space="preserve"> PAGEREF _Toc354550993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1D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1D9A" w:rsidRDefault="00C92528">
      <w:pPr>
        <w:pStyle w:val="TOC1"/>
        <w:rPr>
          <w:noProof/>
          <w:lang w:val="en-US" w:eastAsia="en-US"/>
        </w:rPr>
      </w:pPr>
      <w:hyperlink w:anchor="_Toc354550994" w:history="1">
        <w:r w:rsidR="00BC1D9A" w:rsidRPr="0024477D">
          <w:rPr>
            <w:rStyle w:val="Hyperlink"/>
            <w:noProof/>
          </w:rPr>
          <w:t>III.</w:t>
        </w:r>
        <w:r w:rsidR="00BC1D9A">
          <w:rPr>
            <w:noProof/>
            <w:lang w:val="en-US" w:eastAsia="en-US"/>
          </w:rPr>
          <w:tab/>
        </w:r>
        <w:r w:rsidR="00BC1D9A" w:rsidRPr="0024477D">
          <w:rPr>
            <w:rStyle w:val="Hyperlink"/>
            <w:noProof/>
          </w:rPr>
          <w:t>Colours</w:t>
        </w:r>
        <w:r w:rsidR="00BC1D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1D9A">
          <w:rPr>
            <w:noProof/>
            <w:webHidden/>
          </w:rPr>
          <w:instrText xml:space="preserve"> PAGEREF _Toc354550994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1D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1D9A" w:rsidRDefault="00C92528">
      <w:pPr>
        <w:pStyle w:val="TOC1"/>
        <w:rPr>
          <w:noProof/>
          <w:lang w:val="en-US" w:eastAsia="en-US"/>
        </w:rPr>
      </w:pPr>
      <w:hyperlink w:anchor="_Toc354550995" w:history="1">
        <w:r w:rsidR="00BC1D9A" w:rsidRPr="0024477D">
          <w:rPr>
            <w:rStyle w:val="Hyperlink"/>
            <w:noProof/>
          </w:rPr>
          <w:t>IV.</w:t>
        </w:r>
        <w:r w:rsidR="00BC1D9A">
          <w:rPr>
            <w:noProof/>
            <w:lang w:val="en-US" w:eastAsia="en-US"/>
          </w:rPr>
          <w:tab/>
        </w:r>
        <w:r w:rsidR="00BC1D9A" w:rsidRPr="0024477D">
          <w:rPr>
            <w:rStyle w:val="Hyperlink"/>
            <w:noProof/>
          </w:rPr>
          <w:t>Typography</w:t>
        </w:r>
        <w:r w:rsidR="00BC1D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1D9A">
          <w:rPr>
            <w:noProof/>
            <w:webHidden/>
          </w:rPr>
          <w:instrText xml:space="preserve"> PAGEREF _Toc354550995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1D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1D9A" w:rsidRDefault="00C92528">
      <w:pPr>
        <w:pStyle w:val="TOC1"/>
        <w:rPr>
          <w:noProof/>
          <w:lang w:val="en-US" w:eastAsia="en-US"/>
        </w:rPr>
      </w:pPr>
      <w:hyperlink w:anchor="_Toc354550996" w:history="1">
        <w:r w:rsidR="00BC1D9A" w:rsidRPr="0024477D">
          <w:rPr>
            <w:rStyle w:val="Hyperlink"/>
            <w:noProof/>
          </w:rPr>
          <w:t>V.</w:t>
        </w:r>
        <w:r w:rsidR="00BC1D9A">
          <w:rPr>
            <w:noProof/>
            <w:lang w:val="en-US" w:eastAsia="en-US"/>
          </w:rPr>
          <w:tab/>
        </w:r>
        <w:r w:rsidR="00BC1D9A" w:rsidRPr="0024477D">
          <w:rPr>
            <w:rStyle w:val="Hyperlink"/>
            <w:noProof/>
          </w:rPr>
          <w:t>Wireframes</w:t>
        </w:r>
        <w:r w:rsidR="00BC1D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1D9A">
          <w:rPr>
            <w:noProof/>
            <w:webHidden/>
          </w:rPr>
          <w:instrText xml:space="preserve"> PAGEREF _Toc354550996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1D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1D9A" w:rsidRDefault="00C92528">
      <w:pPr>
        <w:pStyle w:val="TOC1"/>
        <w:rPr>
          <w:noProof/>
          <w:lang w:val="en-US" w:eastAsia="en-US"/>
        </w:rPr>
      </w:pPr>
      <w:hyperlink w:anchor="_Toc354550997" w:history="1">
        <w:r w:rsidR="00BC1D9A" w:rsidRPr="0024477D">
          <w:rPr>
            <w:rStyle w:val="Hyperlink"/>
            <w:noProof/>
          </w:rPr>
          <w:t>VI.</w:t>
        </w:r>
        <w:r w:rsidR="00BC1D9A">
          <w:rPr>
            <w:noProof/>
            <w:lang w:val="en-US" w:eastAsia="en-US"/>
          </w:rPr>
          <w:tab/>
        </w:r>
        <w:r w:rsidR="00BC1D9A" w:rsidRPr="0024477D">
          <w:rPr>
            <w:rStyle w:val="Hyperlink"/>
            <w:noProof/>
          </w:rPr>
          <w:t>Branding</w:t>
        </w:r>
        <w:r w:rsidR="00BC1D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1D9A">
          <w:rPr>
            <w:noProof/>
            <w:webHidden/>
          </w:rPr>
          <w:instrText xml:space="preserve"> PAGEREF _Toc354550997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1D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D42" w:rsidRDefault="00C9252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fldChar w:fldCharType="end"/>
      </w:r>
      <w:r w:rsidR="009A4D42">
        <w:rPr>
          <w:b/>
          <w:sz w:val="24"/>
          <w:szCs w:val="24"/>
          <w:u w:val="single"/>
        </w:rPr>
        <w:br w:type="page"/>
      </w:r>
    </w:p>
    <w:p w:rsidR="009F6693" w:rsidRDefault="00E16504" w:rsidP="007825F3">
      <w:pPr>
        <w:pStyle w:val="Heading1"/>
        <w:numPr>
          <w:ilvl w:val="0"/>
          <w:numId w:val="3"/>
        </w:numPr>
      </w:pPr>
      <w:bookmarkStart w:id="2" w:name="_Toc354550992"/>
      <w:r>
        <w:lastRenderedPageBreak/>
        <w:t>Detailed</w:t>
      </w:r>
      <w:r w:rsidR="009D3193">
        <w:t xml:space="preserve"> Description</w:t>
      </w:r>
      <w:bookmarkEnd w:id="2"/>
    </w:p>
    <w:p w:rsidR="00103B2E" w:rsidRDefault="00103B2E" w:rsidP="00686D09">
      <w:pPr>
        <w:pStyle w:val="ListParagraph"/>
      </w:pPr>
    </w:p>
    <w:p w:rsidR="00DE79F5" w:rsidRDefault="00E16504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Paul's Blogging Site is a web site that allows one to post blogs after registering and logging in. Logged in users can view each other's blog posts and make comments on each.</w:t>
      </w:r>
    </w:p>
    <w:p w:rsidR="00E16504" w:rsidRDefault="00E16504" w:rsidP="00686D09">
      <w:pPr>
        <w:pStyle w:val="ListParagraph"/>
        <w:rPr>
          <w:i/>
          <w:sz w:val="24"/>
          <w:szCs w:val="24"/>
        </w:rPr>
      </w:pPr>
    </w:p>
    <w:p w:rsidR="00E16504" w:rsidRDefault="00E16504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Initially, a user must register with a username, e-mail, address, and password. The username/password combination is used to log in at which point a session variable is set that allows the user to access various pages of the site.</w:t>
      </w:r>
    </w:p>
    <w:p w:rsidR="00E16504" w:rsidRDefault="00E16504" w:rsidP="00686D09">
      <w:pPr>
        <w:pStyle w:val="ListParagraph"/>
        <w:rPr>
          <w:i/>
          <w:sz w:val="24"/>
          <w:szCs w:val="24"/>
        </w:rPr>
      </w:pPr>
    </w:p>
    <w:p w:rsidR="00E16504" w:rsidRDefault="00E16504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Upon logging in, the user is shown the most recent blog post made by anyone followed by a list of previous blogs. Each blog title can be clicked on to go the blog page that includes the blog content as well as a comments section. Users can comment on any blog that hasn't had comments disabled by the blog author.</w:t>
      </w:r>
      <w:r w:rsidR="00DF0108">
        <w:rPr>
          <w:i/>
          <w:sz w:val="24"/>
          <w:szCs w:val="24"/>
        </w:rPr>
        <w:t xml:space="preserve"> Users can also choose to make a new blog post by entering a blog title and content.</w:t>
      </w:r>
    </w:p>
    <w:p w:rsidR="00DF0108" w:rsidRDefault="00DF0108" w:rsidP="00686D09">
      <w:pPr>
        <w:pStyle w:val="ListParagraph"/>
        <w:rPr>
          <w:i/>
          <w:sz w:val="24"/>
          <w:szCs w:val="24"/>
        </w:rPr>
      </w:pPr>
    </w:p>
    <w:p w:rsidR="00DF0108" w:rsidRDefault="00DF0108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Other functionality includes an edit profile page that currently only changes the user's e-mail address as well as a logout that destroys the user session.</w:t>
      </w:r>
    </w:p>
    <w:p w:rsidR="00E1256B" w:rsidRDefault="00DF0108" w:rsidP="007825F3">
      <w:pPr>
        <w:pStyle w:val="Heading1"/>
        <w:numPr>
          <w:ilvl w:val="0"/>
          <w:numId w:val="3"/>
        </w:numPr>
      </w:pPr>
      <w:r>
        <w:t>Wireframes</w:t>
      </w:r>
    </w:p>
    <w:p w:rsidR="00EC7C2D" w:rsidRDefault="00EC7C2D" w:rsidP="00EC7C2D">
      <w:pPr>
        <w:pStyle w:val="Heading1"/>
        <w:numPr>
          <w:ilvl w:val="0"/>
          <w:numId w:val="3"/>
        </w:numPr>
      </w:pPr>
      <w:r>
        <w:t>Screen Captures</w:t>
      </w:r>
    </w:p>
    <w:p w:rsidR="00EC7C2D" w:rsidRDefault="00EC7C2D" w:rsidP="00EC7C2D">
      <w:pPr>
        <w:pStyle w:val="ListParagraph"/>
      </w:pPr>
    </w:p>
    <w:p w:rsidR="00EC7C2D" w:rsidRDefault="00EC7C2D" w:rsidP="00EC7C2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index.php when not logged in:</w:t>
      </w:r>
    </w:p>
    <w:p w:rsidR="00EC7C2D" w:rsidRDefault="00EC7C2D" w:rsidP="00EC7C2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197442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2D" w:rsidRDefault="00EC7C2D" w:rsidP="00EC7C2D">
      <w:pPr>
        <w:pStyle w:val="ListParagraph"/>
        <w:rPr>
          <w:i/>
          <w:sz w:val="24"/>
          <w:szCs w:val="24"/>
        </w:rPr>
      </w:pPr>
    </w:p>
    <w:p w:rsidR="00EC7C2D" w:rsidRDefault="00EC7C2D" w:rsidP="00EC7C2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login.php:</w:t>
      </w:r>
    </w:p>
    <w:p w:rsidR="00EC7C2D" w:rsidRDefault="00EC7C2D" w:rsidP="00EC7C2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43600" cy="219121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2D" w:rsidRDefault="00EC7C2D" w:rsidP="00EC7C2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register.php:</w:t>
      </w:r>
    </w:p>
    <w:p w:rsidR="00EC7C2D" w:rsidRDefault="00EC7C2D" w:rsidP="00EC7C2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26322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E8" w:rsidRDefault="00B72DE8" w:rsidP="00EC7C2D">
      <w:pPr>
        <w:pStyle w:val="ListParagraph"/>
        <w:rPr>
          <w:i/>
          <w:sz w:val="24"/>
          <w:szCs w:val="24"/>
        </w:rPr>
      </w:pPr>
    </w:p>
    <w:p w:rsidR="00EC7C2D" w:rsidRDefault="00EC7C2D" w:rsidP="00EC7C2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index.php when loggedin:</w:t>
      </w:r>
    </w:p>
    <w:p w:rsidR="00EC7C2D" w:rsidRDefault="00EC7C2D" w:rsidP="00EC7C2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26725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FD2" w:rsidRDefault="003B1FD2" w:rsidP="00EC7C2D">
      <w:pPr>
        <w:pStyle w:val="ListParagraph"/>
        <w:rPr>
          <w:i/>
          <w:sz w:val="24"/>
          <w:szCs w:val="24"/>
        </w:rPr>
      </w:pPr>
    </w:p>
    <w:p w:rsidR="003B1FD2" w:rsidRDefault="003B1FD2" w:rsidP="00EC7C2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edit_profile.php:</w:t>
      </w:r>
    </w:p>
    <w:p w:rsidR="003B1FD2" w:rsidRDefault="003B1FD2" w:rsidP="00EC7C2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2148279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E8" w:rsidRDefault="00B72DE8" w:rsidP="00EC7C2D">
      <w:pPr>
        <w:pStyle w:val="ListParagraph"/>
        <w:rPr>
          <w:i/>
          <w:sz w:val="24"/>
          <w:szCs w:val="24"/>
        </w:rPr>
      </w:pPr>
    </w:p>
    <w:p w:rsidR="00B72DE8" w:rsidRDefault="00B72DE8" w:rsidP="00EC7C2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post_blog.php:</w:t>
      </w:r>
    </w:p>
    <w:p w:rsidR="00B72DE8" w:rsidRDefault="00B72DE8" w:rsidP="00EC7C2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2220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E8" w:rsidRDefault="00B72DE8" w:rsidP="00EC7C2D">
      <w:pPr>
        <w:pStyle w:val="ListParagraph"/>
        <w:rPr>
          <w:i/>
          <w:sz w:val="24"/>
          <w:szCs w:val="24"/>
        </w:rPr>
      </w:pPr>
    </w:p>
    <w:p w:rsidR="00B72DE8" w:rsidRDefault="00B72DE8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B72DE8" w:rsidRDefault="00B72DE8" w:rsidP="00EC7C2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blog.php:</w:t>
      </w:r>
    </w:p>
    <w:p w:rsidR="00B72DE8" w:rsidRDefault="00B72DE8" w:rsidP="00EC7C2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28503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E8" w:rsidRDefault="00B72DE8" w:rsidP="00EC7C2D">
      <w:pPr>
        <w:pStyle w:val="ListParagraph"/>
        <w:rPr>
          <w:i/>
          <w:sz w:val="24"/>
          <w:szCs w:val="24"/>
        </w:rPr>
      </w:pPr>
    </w:p>
    <w:p w:rsidR="00B72DE8" w:rsidRDefault="00B72DE8" w:rsidP="00EC7C2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post_comment.php:</w:t>
      </w:r>
    </w:p>
    <w:p w:rsidR="00B72DE8" w:rsidRDefault="00B72DE8" w:rsidP="00EC7C2D">
      <w:pPr>
        <w:pStyle w:val="ListParagraph"/>
        <w:rPr>
          <w:i/>
          <w:sz w:val="24"/>
          <w:szCs w:val="24"/>
        </w:rPr>
      </w:pPr>
    </w:p>
    <w:p w:rsidR="00B72DE8" w:rsidRDefault="00B72DE8" w:rsidP="00EC7C2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5943600" cy="25160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2D" w:rsidRDefault="00EC7C2D" w:rsidP="00EC7C2D">
      <w:pPr>
        <w:pStyle w:val="Heading1"/>
        <w:numPr>
          <w:ilvl w:val="0"/>
          <w:numId w:val="3"/>
        </w:numPr>
      </w:pPr>
      <w:r>
        <w:t>Potential Future Functionality</w:t>
      </w:r>
    </w:p>
    <w:p w:rsidR="00EC7C2D" w:rsidRDefault="00EC7C2D" w:rsidP="00EC7C2D">
      <w:pPr>
        <w:pStyle w:val="ListParagraph"/>
      </w:pPr>
    </w:p>
    <w:p w:rsidR="0068143A" w:rsidRDefault="0068143A" w:rsidP="0068143A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Expanded user profiles to include names, avatars, birthdays, etc.</w:t>
      </w:r>
    </w:p>
    <w:p w:rsidR="0068143A" w:rsidRDefault="0068143A" w:rsidP="0068143A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post_comment.php to be moved into blog page instead of a separate page.</w:t>
      </w:r>
    </w:p>
    <w:p w:rsidR="0068143A" w:rsidRDefault="0068143A" w:rsidP="0068143A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CAPTCHA implementation in user registration, blog posting, and comment posting.</w:t>
      </w:r>
    </w:p>
    <w:p w:rsidR="0026671C" w:rsidRDefault="0068143A" w:rsidP="0068143A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Implement styling of blog posts.</w:t>
      </w:r>
    </w:p>
    <w:p w:rsidR="0068143A" w:rsidRDefault="0068143A" w:rsidP="0068143A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Miscellaneous security features such as use of a salt for password encryption and anti SQL injection techniques.</w:t>
      </w:r>
    </w:p>
    <w:p w:rsidR="0068143A" w:rsidRPr="0068143A" w:rsidRDefault="0068143A" w:rsidP="0068143A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Improved site aesthetics.</w:t>
      </w:r>
    </w:p>
    <w:sectPr w:rsidR="0068143A" w:rsidRPr="0068143A" w:rsidSect="008E601F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758" w:rsidRDefault="00C60758" w:rsidP="00C152DC">
      <w:pPr>
        <w:spacing w:after="0" w:line="240" w:lineRule="auto"/>
      </w:pPr>
      <w:r>
        <w:separator/>
      </w:r>
    </w:p>
  </w:endnote>
  <w:endnote w:type="continuationSeparator" w:id="0">
    <w:p w:rsidR="00C60758" w:rsidRDefault="00C60758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dsey">
    <w:altName w:val="Viner Hand ITC"/>
    <w:charset w:val="00"/>
    <w:family w:val="script"/>
    <w:pitch w:val="variable"/>
    <w:sig w:usb0="00000003" w:usb1="4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A7E" w:rsidRDefault="00E26A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92528" w:rsidRPr="00C92528">
      <w:fldChar w:fldCharType="begin"/>
    </w:r>
    <w:r>
      <w:instrText xml:space="preserve"> PAGE   \* MERGEFORMAT </w:instrText>
    </w:r>
    <w:r w:rsidR="00C92528" w:rsidRPr="00C92528">
      <w:fldChar w:fldCharType="separate"/>
    </w:r>
    <w:r w:rsidR="0068143A" w:rsidRPr="0068143A">
      <w:rPr>
        <w:rFonts w:asciiTheme="majorHAnsi" w:hAnsiTheme="majorHAnsi"/>
        <w:noProof/>
      </w:rPr>
      <w:t>6</w:t>
    </w:r>
    <w:r w:rsidR="00C92528">
      <w:rPr>
        <w:rFonts w:asciiTheme="majorHAnsi" w:hAnsiTheme="majorHAnsi"/>
        <w:noProof/>
      </w:rPr>
      <w:fldChar w:fldCharType="end"/>
    </w:r>
  </w:p>
  <w:p w:rsidR="00E26A7E" w:rsidRDefault="00E26A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A7E" w:rsidRDefault="00E26A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97F17">
      <w:rPr>
        <w:rFonts w:ascii="Lindsey" w:hAnsi="Lindsey"/>
      </w:rPr>
      <w:t>Plan B Software Development</w:t>
    </w:r>
    <w:r w:rsidRPr="00C97F17">
      <w:rPr>
        <w:rFonts w:ascii="Lindsey" w:hAnsi="Lindsey"/>
      </w:rPr>
      <w:ptab w:relativeTo="margin" w:alignment="right" w:leader="none"/>
    </w:r>
    <w:r w:rsidRPr="009F3C40">
      <w:rPr>
        <w:rFonts w:asciiTheme="majorHAnsi" w:hAnsiTheme="majorHAnsi" w:cstheme="minorHAnsi"/>
      </w:rPr>
      <w:t xml:space="preserve">Page </w:t>
    </w:r>
    <w:r w:rsidR="00C92528" w:rsidRPr="009F3C40">
      <w:rPr>
        <w:rFonts w:asciiTheme="majorHAnsi" w:hAnsiTheme="majorHAnsi" w:cstheme="minorHAnsi"/>
      </w:rPr>
      <w:fldChar w:fldCharType="begin"/>
    </w:r>
    <w:r w:rsidRPr="009F3C40">
      <w:rPr>
        <w:rFonts w:asciiTheme="majorHAnsi" w:hAnsiTheme="majorHAnsi" w:cstheme="minorHAnsi"/>
      </w:rPr>
      <w:instrText xml:space="preserve"> PAGE   \* MERGEFORMAT </w:instrText>
    </w:r>
    <w:r w:rsidR="00C92528" w:rsidRPr="009F3C40">
      <w:rPr>
        <w:rFonts w:asciiTheme="majorHAnsi" w:hAnsiTheme="majorHAnsi" w:cstheme="minorHAnsi"/>
      </w:rPr>
      <w:fldChar w:fldCharType="separate"/>
    </w:r>
    <w:r w:rsidR="0068143A">
      <w:rPr>
        <w:rFonts w:asciiTheme="majorHAnsi" w:hAnsiTheme="majorHAnsi" w:cstheme="minorHAnsi"/>
        <w:noProof/>
      </w:rPr>
      <w:t>7</w:t>
    </w:r>
    <w:r w:rsidR="00C92528" w:rsidRPr="009F3C40">
      <w:rPr>
        <w:rFonts w:asciiTheme="majorHAnsi" w:hAnsiTheme="majorHAnsi" w:cstheme="minorHAnsi"/>
        <w:noProof/>
      </w:rPr>
      <w:fldChar w:fldCharType="end"/>
    </w:r>
  </w:p>
  <w:p w:rsidR="00E26A7E" w:rsidRDefault="00E26A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758" w:rsidRDefault="00C60758" w:rsidP="00C152DC">
      <w:pPr>
        <w:spacing w:after="0" w:line="240" w:lineRule="auto"/>
      </w:pPr>
      <w:r>
        <w:separator/>
      </w:r>
    </w:p>
  </w:footnote>
  <w:footnote w:type="continuationSeparator" w:id="0">
    <w:p w:rsidR="00C60758" w:rsidRDefault="00C60758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E26A7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26A7E" w:rsidRDefault="00E26A7E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16504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 - Paul's Blogging Site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26A7E" w:rsidRDefault="003B2E0C" w:rsidP="003B2E0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April 4, 2013</w:t>
              </w:r>
            </w:p>
          </w:tc>
        </w:sdtContent>
      </w:sdt>
    </w:tr>
  </w:tbl>
  <w:p w:rsidR="00E26A7E" w:rsidRDefault="00E26A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E26A7E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3-04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26A7E" w:rsidRPr="00C152DC" w:rsidRDefault="003B2E0C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April 4,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26A7E" w:rsidRDefault="00E26A7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16504">
                <w:rPr>
                  <w:b/>
                  <w:bCs/>
                  <w:caps/>
                  <w:sz w:val="24"/>
                  <w:szCs w:val="24"/>
                  <w:lang w:val="en-US"/>
                </w:rPr>
                <w:t>Final Project - Paul's Blogging Site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E26A7E" w:rsidRDefault="00E26A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5398"/>
    <w:multiLevelType w:val="hybridMultilevel"/>
    <w:tmpl w:val="8AD4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23812"/>
    <w:multiLevelType w:val="hybridMultilevel"/>
    <w:tmpl w:val="B172E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F937BB"/>
    <w:multiLevelType w:val="hybridMultilevel"/>
    <w:tmpl w:val="295C3086"/>
    <w:lvl w:ilvl="0" w:tplc="900461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030F"/>
    <w:rsid w:val="00021BBC"/>
    <w:rsid w:val="0002282B"/>
    <w:rsid w:val="00023AF4"/>
    <w:rsid w:val="000240E8"/>
    <w:rsid w:val="00041C8A"/>
    <w:rsid w:val="00047C62"/>
    <w:rsid w:val="000506A5"/>
    <w:rsid w:val="00056B85"/>
    <w:rsid w:val="000578C7"/>
    <w:rsid w:val="00062CC3"/>
    <w:rsid w:val="000646D7"/>
    <w:rsid w:val="00073B9B"/>
    <w:rsid w:val="00075FC2"/>
    <w:rsid w:val="00080D8D"/>
    <w:rsid w:val="00085F71"/>
    <w:rsid w:val="00086A98"/>
    <w:rsid w:val="000955BB"/>
    <w:rsid w:val="0009590F"/>
    <w:rsid w:val="000979E9"/>
    <w:rsid w:val="000D14C7"/>
    <w:rsid w:val="000F09BF"/>
    <w:rsid w:val="000F54A2"/>
    <w:rsid w:val="00103B2E"/>
    <w:rsid w:val="00104694"/>
    <w:rsid w:val="0010561F"/>
    <w:rsid w:val="00120329"/>
    <w:rsid w:val="0012791C"/>
    <w:rsid w:val="00156905"/>
    <w:rsid w:val="00194118"/>
    <w:rsid w:val="001A15D1"/>
    <w:rsid w:val="001C568D"/>
    <w:rsid w:val="001D44F0"/>
    <w:rsid w:val="001E1E9B"/>
    <w:rsid w:val="001E2197"/>
    <w:rsid w:val="001F2E0A"/>
    <w:rsid w:val="00205CAA"/>
    <w:rsid w:val="002073E2"/>
    <w:rsid w:val="00225A15"/>
    <w:rsid w:val="00237868"/>
    <w:rsid w:val="002414AD"/>
    <w:rsid w:val="00263908"/>
    <w:rsid w:val="0026671C"/>
    <w:rsid w:val="0027459A"/>
    <w:rsid w:val="002A3B05"/>
    <w:rsid w:val="002E2F38"/>
    <w:rsid w:val="002E6436"/>
    <w:rsid w:val="002F3367"/>
    <w:rsid w:val="003354A6"/>
    <w:rsid w:val="00353367"/>
    <w:rsid w:val="003632F3"/>
    <w:rsid w:val="00363AD0"/>
    <w:rsid w:val="003661E6"/>
    <w:rsid w:val="00390B37"/>
    <w:rsid w:val="003950FD"/>
    <w:rsid w:val="003B1FD2"/>
    <w:rsid w:val="003B2E0C"/>
    <w:rsid w:val="003C4674"/>
    <w:rsid w:val="003C63BC"/>
    <w:rsid w:val="003E1D34"/>
    <w:rsid w:val="003E1D56"/>
    <w:rsid w:val="003F1880"/>
    <w:rsid w:val="004121DB"/>
    <w:rsid w:val="00417905"/>
    <w:rsid w:val="00420F46"/>
    <w:rsid w:val="004222C4"/>
    <w:rsid w:val="00425DC4"/>
    <w:rsid w:val="00437008"/>
    <w:rsid w:val="00443691"/>
    <w:rsid w:val="00446F5B"/>
    <w:rsid w:val="004539D5"/>
    <w:rsid w:val="00454813"/>
    <w:rsid w:val="004613B5"/>
    <w:rsid w:val="00472345"/>
    <w:rsid w:val="00474418"/>
    <w:rsid w:val="00485D8C"/>
    <w:rsid w:val="004A2DAC"/>
    <w:rsid w:val="004C6BD4"/>
    <w:rsid w:val="005017C6"/>
    <w:rsid w:val="00522B74"/>
    <w:rsid w:val="005262E9"/>
    <w:rsid w:val="0052734F"/>
    <w:rsid w:val="00540695"/>
    <w:rsid w:val="00593DBC"/>
    <w:rsid w:val="005949B3"/>
    <w:rsid w:val="005A40CF"/>
    <w:rsid w:val="005A63A1"/>
    <w:rsid w:val="005C2F0F"/>
    <w:rsid w:val="005C7FD9"/>
    <w:rsid w:val="005F3CD8"/>
    <w:rsid w:val="005F45E0"/>
    <w:rsid w:val="005F4ABD"/>
    <w:rsid w:val="006071C3"/>
    <w:rsid w:val="006374BB"/>
    <w:rsid w:val="00650D38"/>
    <w:rsid w:val="00675B15"/>
    <w:rsid w:val="0068143A"/>
    <w:rsid w:val="00684105"/>
    <w:rsid w:val="00685007"/>
    <w:rsid w:val="00686D09"/>
    <w:rsid w:val="00691022"/>
    <w:rsid w:val="0069657C"/>
    <w:rsid w:val="006B4C8C"/>
    <w:rsid w:val="006D3E7A"/>
    <w:rsid w:val="00704E74"/>
    <w:rsid w:val="007050D8"/>
    <w:rsid w:val="00706983"/>
    <w:rsid w:val="00723566"/>
    <w:rsid w:val="00725AF6"/>
    <w:rsid w:val="0072709E"/>
    <w:rsid w:val="00744BAC"/>
    <w:rsid w:val="00762691"/>
    <w:rsid w:val="007825F3"/>
    <w:rsid w:val="007919D0"/>
    <w:rsid w:val="00791A74"/>
    <w:rsid w:val="0079254D"/>
    <w:rsid w:val="007932AD"/>
    <w:rsid w:val="007A15DE"/>
    <w:rsid w:val="007B4AB0"/>
    <w:rsid w:val="007B7934"/>
    <w:rsid w:val="007C07BC"/>
    <w:rsid w:val="007C6961"/>
    <w:rsid w:val="007D2A8E"/>
    <w:rsid w:val="007D5789"/>
    <w:rsid w:val="007E06AF"/>
    <w:rsid w:val="00803BE4"/>
    <w:rsid w:val="00816AD3"/>
    <w:rsid w:val="00832BD3"/>
    <w:rsid w:val="0083588E"/>
    <w:rsid w:val="008405B9"/>
    <w:rsid w:val="008809B2"/>
    <w:rsid w:val="008828C0"/>
    <w:rsid w:val="00890CC6"/>
    <w:rsid w:val="008A2829"/>
    <w:rsid w:val="008A3B35"/>
    <w:rsid w:val="008A684B"/>
    <w:rsid w:val="008C09D6"/>
    <w:rsid w:val="008C6B2D"/>
    <w:rsid w:val="008D7E9F"/>
    <w:rsid w:val="008E601F"/>
    <w:rsid w:val="008F3C94"/>
    <w:rsid w:val="009004DE"/>
    <w:rsid w:val="00951873"/>
    <w:rsid w:val="00953C99"/>
    <w:rsid w:val="00976FCC"/>
    <w:rsid w:val="00983F07"/>
    <w:rsid w:val="00985F1D"/>
    <w:rsid w:val="00996533"/>
    <w:rsid w:val="009A4D42"/>
    <w:rsid w:val="009C5BAF"/>
    <w:rsid w:val="009D3193"/>
    <w:rsid w:val="009E167A"/>
    <w:rsid w:val="009E7673"/>
    <w:rsid w:val="009F3C40"/>
    <w:rsid w:val="009F6693"/>
    <w:rsid w:val="00A01C47"/>
    <w:rsid w:val="00A10E10"/>
    <w:rsid w:val="00A12B03"/>
    <w:rsid w:val="00A21414"/>
    <w:rsid w:val="00A376B6"/>
    <w:rsid w:val="00A61198"/>
    <w:rsid w:val="00A634C0"/>
    <w:rsid w:val="00A67AB1"/>
    <w:rsid w:val="00A70953"/>
    <w:rsid w:val="00A714C2"/>
    <w:rsid w:val="00A72C35"/>
    <w:rsid w:val="00A82DE6"/>
    <w:rsid w:val="00A8601B"/>
    <w:rsid w:val="00A8680A"/>
    <w:rsid w:val="00A93FE3"/>
    <w:rsid w:val="00A95B12"/>
    <w:rsid w:val="00AA2A01"/>
    <w:rsid w:val="00AA765B"/>
    <w:rsid w:val="00AB6804"/>
    <w:rsid w:val="00AC7145"/>
    <w:rsid w:val="00AD223E"/>
    <w:rsid w:val="00B038CF"/>
    <w:rsid w:val="00B040F3"/>
    <w:rsid w:val="00B05E17"/>
    <w:rsid w:val="00B14A55"/>
    <w:rsid w:val="00B17827"/>
    <w:rsid w:val="00B202B7"/>
    <w:rsid w:val="00B24C37"/>
    <w:rsid w:val="00B24D8E"/>
    <w:rsid w:val="00B27DA6"/>
    <w:rsid w:val="00B30D8E"/>
    <w:rsid w:val="00B3338E"/>
    <w:rsid w:val="00B45867"/>
    <w:rsid w:val="00B619AA"/>
    <w:rsid w:val="00B72DE8"/>
    <w:rsid w:val="00B76D3E"/>
    <w:rsid w:val="00B77429"/>
    <w:rsid w:val="00BA2B6D"/>
    <w:rsid w:val="00BB09C7"/>
    <w:rsid w:val="00BB32C9"/>
    <w:rsid w:val="00BB46FB"/>
    <w:rsid w:val="00BC032F"/>
    <w:rsid w:val="00BC0B4E"/>
    <w:rsid w:val="00BC1D9A"/>
    <w:rsid w:val="00BE0894"/>
    <w:rsid w:val="00BF4089"/>
    <w:rsid w:val="00C107BA"/>
    <w:rsid w:val="00C152DC"/>
    <w:rsid w:val="00C23B19"/>
    <w:rsid w:val="00C34233"/>
    <w:rsid w:val="00C522D7"/>
    <w:rsid w:val="00C54012"/>
    <w:rsid w:val="00C60758"/>
    <w:rsid w:val="00C7105B"/>
    <w:rsid w:val="00C776C0"/>
    <w:rsid w:val="00C8686C"/>
    <w:rsid w:val="00C92528"/>
    <w:rsid w:val="00C95337"/>
    <w:rsid w:val="00C97F17"/>
    <w:rsid w:val="00CA0421"/>
    <w:rsid w:val="00CA5AD8"/>
    <w:rsid w:val="00CB0DC8"/>
    <w:rsid w:val="00CB4A09"/>
    <w:rsid w:val="00CC0F01"/>
    <w:rsid w:val="00CD0C3C"/>
    <w:rsid w:val="00CD34CF"/>
    <w:rsid w:val="00CD71D0"/>
    <w:rsid w:val="00CF0B5E"/>
    <w:rsid w:val="00CF4863"/>
    <w:rsid w:val="00D00967"/>
    <w:rsid w:val="00D021C2"/>
    <w:rsid w:val="00D22C33"/>
    <w:rsid w:val="00D456B4"/>
    <w:rsid w:val="00D668E0"/>
    <w:rsid w:val="00D67696"/>
    <w:rsid w:val="00D82416"/>
    <w:rsid w:val="00D95817"/>
    <w:rsid w:val="00DC3EB1"/>
    <w:rsid w:val="00DD1640"/>
    <w:rsid w:val="00DE7134"/>
    <w:rsid w:val="00DE79F5"/>
    <w:rsid w:val="00DF0108"/>
    <w:rsid w:val="00E060CF"/>
    <w:rsid w:val="00E1256B"/>
    <w:rsid w:val="00E16504"/>
    <w:rsid w:val="00E26A7E"/>
    <w:rsid w:val="00E532C9"/>
    <w:rsid w:val="00E54525"/>
    <w:rsid w:val="00E76F16"/>
    <w:rsid w:val="00E82C3F"/>
    <w:rsid w:val="00EA0194"/>
    <w:rsid w:val="00EB61D6"/>
    <w:rsid w:val="00EB6F93"/>
    <w:rsid w:val="00EC7C2D"/>
    <w:rsid w:val="00ED41D1"/>
    <w:rsid w:val="00EE18DB"/>
    <w:rsid w:val="00EF0483"/>
    <w:rsid w:val="00EF186A"/>
    <w:rsid w:val="00EF77F6"/>
    <w:rsid w:val="00F04F9A"/>
    <w:rsid w:val="00F05E34"/>
    <w:rsid w:val="00F120EA"/>
    <w:rsid w:val="00F12577"/>
    <w:rsid w:val="00F31ACE"/>
    <w:rsid w:val="00F32757"/>
    <w:rsid w:val="00F35C9E"/>
    <w:rsid w:val="00F362D0"/>
    <w:rsid w:val="00F60057"/>
    <w:rsid w:val="00F601B8"/>
    <w:rsid w:val="00F62A2A"/>
    <w:rsid w:val="00F72A86"/>
    <w:rsid w:val="00FA7F72"/>
    <w:rsid w:val="00FB1168"/>
    <w:rsid w:val="00FB1E4C"/>
    <w:rsid w:val="00FD30A8"/>
    <w:rsid w:val="00FD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35"/>
  </w:style>
  <w:style w:type="paragraph" w:styleId="Heading1">
    <w:name w:val="heading 1"/>
    <w:basedOn w:val="Normal"/>
    <w:next w:val="Normal"/>
    <w:link w:val="Heading1Char"/>
    <w:uiPriority w:val="9"/>
    <w:qFormat/>
    <w:rsid w:val="00F12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F12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20E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0D8E"/>
    <w:pPr>
      <w:tabs>
        <w:tab w:val="left" w:pos="5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774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50" Type="http://schemas.microsoft.com/office/2007/relationships/stylesWithEffects" Target="stylesWithEffects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2013-04-04T00:00:00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AFFD198A-1F3C-489B-8A1B-E308E61E9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214</TotalTime>
  <Pages>7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- Paul's Blogging Site</vt:lpstr>
    </vt:vector>
  </TitlesOfParts>
  <Company>Plan b software development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- Paul's Blogging Site</dc:title>
  <dc:creator>Paul Bialo</dc:creator>
  <cp:lastModifiedBy>pB</cp:lastModifiedBy>
  <cp:revision>15</cp:revision>
  <dcterms:created xsi:type="dcterms:W3CDTF">2013-04-04T17:52:00Z</dcterms:created>
  <dcterms:modified xsi:type="dcterms:W3CDTF">2013-04-26T11:56:00Z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